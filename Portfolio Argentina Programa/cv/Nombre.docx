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043935" w:rsidP="001B2ABD">
            <w:pPr>
              <w:tabs>
                <w:tab w:val="left" w:pos="990"/>
              </w:tabs>
              <w:jc w:val="center"/>
            </w:pPr>
            <w:r w:rsidRPr="00043935"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43A78FF8" wp14:editId="0E4B004D">
                  <wp:simplePos x="0" y="0"/>
                  <wp:positionH relativeFrom="column">
                    <wp:posOffset>-76835</wp:posOffset>
                  </wp:positionH>
                  <wp:positionV relativeFrom="paragraph">
                    <wp:posOffset>396240</wp:posOffset>
                  </wp:positionV>
                  <wp:extent cx="2159635" cy="2159635"/>
                  <wp:effectExtent l="76200" t="76200" r="88265" b="1002665"/>
                  <wp:wrapNone/>
                  <wp:docPr id="3" name="Imagen 3" descr="C:\Users\54381\Documents\argentina programa\Proyecto Mi Porfolio\img\dani_he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54381\Documents\argentina programa\Proyecto Mi Porfolio\img\dani_he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635" cy="215963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9649E" w:rsidRDefault="000F3E1A" w:rsidP="001B2ABD">
            <w:pPr>
              <w:pStyle w:val="Ttulo"/>
            </w:pPr>
            <w:r>
              <w:t>daniel esteban bustos</w:t>
            </w:r>
          </w:p>
          <w:p w:rsidR="001B2ABD" w:rsidRPr="0059649E" w:rsidRDefault="000F3E1A" w:rsidP="000F3E1A">
            <w:pPr>
              <w:pStyle w:val="Subttulo"/>
            </w:pPr>
            <w:r>
              <w:rPr>
                <w:spacing w:val="0"/>
                <w:w w:val="100"/>
              </w:rPr>
              <w:t>Estudiante de Programador Full Stack</w:t>
            </w:r>
          </w:p>
        </w:tc>
      </w:tr>
      <w:tr w:rsidR="001B2ABD" w:rsidRPr="0059649E" w:rsidTr="00043935">
        <w:trPr>
          <w:trHeight w:val="10060"/>
        </w:trPr>
        <w:tc>
          <w:tcPr>
            <w:tcW w:w="3600" w:type="dxa"/>
          </w:tcPr>
          <w:sdt>
            <w:sdtPr>
              <w:id w:val="-1711873194"/>
              <w:placeholder>
                <w:docPart w:val="EE9F7D86A12C4A1A8F889A2D5985250B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036450" w:rsidRPr="0059649E" w:rsidRDefault="00043935" w:rsidP="00043935">
            <w:r>
              <w:t>Estudiante de Programación orientado a Full Stack, con conocimientos de HTML, CSS, JavaScript, Java y Base de Datos.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737F499257534D338A42BF085BD275EA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2C7713A55FB540CC82A475D9E4CE08F7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4D3011" w:rsidRPr="0059649E" w:rsidRDefault="00043935" w:rsidP="004D3011">
            <w:r>
              <w:t>3816772386</w:t>
            </w:r>
          </w:p>
          <w:p w:rsidR="004D3011" w:rsidRPr="0059649E" w:rsidRDefault="004D3011" w:rsidP="004D3011"/>
          <w:sdt>
            <w:sdtPr>
              <w:id w:val="67859272"/>
              <w:placeholder>
                <w:docPart w:val="B66FCA190A594B2780E5166D7CD813A1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:rsidR="004D3011" w:rsidRPr="0059649E" w:rsidRDefault="00043935" w:rsidP="004D3011">
            <w:r w:rsidRPr="00043935">
              <w:t>https://github.com/DanielBustos342</w:t>
            </w:r>
          </w:p>
          <w:p w:rsidR="004D3011" w:rsidRPr="0059649E" w:rsidRDefault="004D3011" w:rsidP="004D3011"/>
          <w:sdt>
            <w:sdtPr>
              <w:id w:val="-240260293"/>
              <w:placeholder>
                <w:docPart w:val="266D29DC07464E0FA7F323A23F6C250C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036450" w:rsidRPr="009A09AC" w:rsidRDefault="00043935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Daniel.kpo.342@gmail.com</w:t>
            </w:r>
          </w:p>
          <w:p w:rsidR="004142CD" w:rsidRPr="0059649E" w:rsidRDefault="004142CD" w:rsidP="004142CD"/>
          <w:sdt>
            <w:sdtPr>
              <w:id w:val="-1444214663"/>
              <w:placeholder>
                <w:docPart w:val="8859E14ADF774B36B5FEC0BF573399C5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:rsidR="004D3011" w:rsidRDefault="00043935" w:rsidP="00043935">
            <w:pPr>
              <w:pStyle w:val="Prrafodelista"/>
              <w:numPr>
                <w:ilvl w:val="0"/>
                <w:numId w:val="14"/>
              </w:numPr>
              <w:ind w:left="306"/>
            </w:pPr>
            <w:r>
              <w:t>Estudiar como Autodidacta</w:t>
            </w:r>
          </w:p>
          <w:p w:rsidR="00F81C3B" w:rsidRPr="0059649E" w:rsidRDefault="00F81C3B" w:rsidP="00043935">
            <w:pPr>
              <w:pStyle w:val="Prrafodelista"/>
              <w:numPr>
                <w:ilvl w:val="0"/>
                <w:numId w:val="14"/>
              </w:numPr>
              <w:ind w:left="306"/>
            </w:pPr>
            <w:r>
              <w:t>Programar</w:t>
            </w:r>
          </w:p>
          <w:p w:rsidR="004D3011" w:rsidRDefault="00F81C3B" w:rsidP="00043935">
            <w:pPr>
              <w:pStyle w:val="Prrafodelista"/>
              <w:numPr>
                <w:ilvl w:val="0"/>
                <w:numId w:val="14"/>
              </w:numPr>
              <w:ind w:left="306"/>
            </w:pPr>
            <w:r>
              <w:t>Andar en bicicleta</w:t>
            </w:r>
          </w:p>
          <w:p w:rsidR="00F81C3B" w:rsidRDefault="00F81C3B" w:rsidP="00043935">
            <w:pPr>
              <w:pStyle w:val="Prrafodelista"/>
              <w:numPr>
                <w:ilvl w:val="0"/>
                <w:numId w:val="14"/>
              </w:numPr>
              <w:ind w:left="306"/>
            </w:pPr>
            <w:r>
              <w:t>Resolver problemas informáticos</w:t>
            </w:r>
          </w:p>
          <w:p w:rsidR="00F81C3B" w:rsidRDefault="00F81C3B" w:rsidP="00043935">
            <w:pPr>
              <w:pStyle w:val="Prrafodelista"/>
              <w:numPr>
                <w:ilvl w:val="0"/>
                <w:numId w:val="14"/>
              </w:numPr>
              <w:ind w:left="306"/>
            </w:pPr>
            <w:r>
              <w:t>Mi familia</w:t>
            </w:r>
          </w:p>
          <w:p w:rsidR="00F81C3B" w:rsidRDefault="00F81C3B" w:rsidP="00043935">
            <w:pPr>
              <w:pStyle w:val="Prrafodelista"/>
              <w:numPr>
                <w:ilvl w:val="0"/>
                <w:numId w:val="14"/>
              </w:numPr>
              <w:ind w:left="306"/>
            </w:pPr>
            <w:r>
              <w:t>Deporte</w:t>
            </w:r>
          </w:p>
          <w:p w:rsidR="00F81C3B" w:rsidRDefault="00F81C3B" w:rsidP="00043935">
            <w:pPr>
              <w:pStyle w:val="Prrafodelista"/>
              <w:numPr>
                <w:ilvl w:val="0"/>
                <w:numId w:val="14"/>
              </w:numPr>
              <w:ind w:left="306"/>
            </w:pPr>
            <w:r>
              <w:t>Jugar online con amigos</w:t>
            </w:r>
          </w:p>
          <w:p w:rsidR="004D3011" w:rsidRPr="0059649E" w:rsidRDefault="004D3011" w:rsidP="00F81C3B">
            <w:pPr>
              <w:ind w:left="-54"/>
            </w:pP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EFB6D201B4B43DDA3B25B347A683616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59649E" w:rsidRDefault="000F3E1A" w:rsidP="00B359E4">
            <w:pPr>
              <w:pStyle w:val="Ttulo4"/>
            </w:pPr>
            <w:r>
              <w:t>Escuela Fray Cayetano Rodríguez</w:t>
            </w:r>
          </w:p>
          <w:p w:rsidR="00036450" w:rsidRPr="0059649E" w:rsidRDefault="000F3E1A" w:rsidP="00B359E4">
            <w:pPr>
              <w:pStyle w:val="Fecha"/>
            </w:pPr>
            <w:r>
              <w:t>1996</w:t>
            </w:r>
            <w:r w:rsidR="00036450" w:rsidRPr="0059649E">
              <w:rPr>
                <w:lang w:bidi="es-ES"/>
              </w:rPr>
              <w:t xml:space="preserve"> - </w:t>
            </w:r>
            <w:r>
              <w:t>2003</w:t>
            </w:r>
          </w:p>
          <w:p w:rsidR="00CC0C6D" w:rsidRPr="0059649E" w:rsidRDefault="000F3E1A" w:rsidP="00CC0C6D">
            <w:r>
              <w:t xml:space="preserve">Escuela Primaria de </w:t>
            </w:r>
            <w:r w:rsidR="00F81C3B">
              <w:t>Tafí</w:t>
            </w:r>
            <w:r>
              <w:t xml:space="preserve"> Viejo</w:t>
            </w:r>
            <w:r w:rsidR="00CC0C6D" w:rsidRPr="0059649E">
              <w:rPr>
                <w:lang w:bidi="es-ES"/>
              </w:rPr>
              <w:t xml:space="preserve"> 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59649E" w:rsidRDefault="000F3E1A" w:rsidP="00B359E4">
            <w:pPr>
              <w:pStyle w:val="Ttulo4"/>
            </w:pPr>
            <w:r>
              <w:t xml:space="preserve">Escuela </w:t>
            </w:r>
            <w:r w:rsidR="00F81C3B">
              <w:t>Técnica</w:t>
            </w:r>
            <w:r>
              <w:t xml:space="preserve"> Profesor Rafael Marino</w:t>
            </w:r>
          </w:p>
          <w:p w:rsidR="00036450" w:rsidRPr="0059649E" w:rsidRDefault="000F3E1A" w:rsidP="00B359E4">
            <w:pPr>
              <w:pStyle w:val="Fecha"/>
            </w:pPr>
            <w:r>
              <w:t>2004</w:t>
            </w:r>
            <w:r w:rsidR="00036450" w:rsidRPr="0059649E">
              <w:rPr>
                <w:lang w:bidi="es-ES"/>
              </w:rPr>
              <w:t xml:space="preserve"> - </w:t>
            </w:r>
            <w:r>
              <w:t>2009</w:t>
            </w:r>
          </w:p>
          <w:p w:rsidR="001424E5" w:rsidRDefault="000F3E1A" w:rsidP="001424E5">
            <w:pPr>
              <w:rPr>
                <w:lang w:bidi="es-ES"/>
              </w:rPr>
            </w:pPr>
            <w:r>
              <w:t>Técnico electromecánico</w:t>
            </w:r>
            <w:r>
              <w:rPr>
                <w:lang w:bidi="es-ES"/>
              </w:rPr>
              <w:t>.</w:t>
            </w:r>
          </w:p>
          <w:p w:rsidR="000F3E1A" w:rsidRDefault="000F3E1A" w:rsidP="001424E5">
            <w:pPr>
              <w:rPr>
                <w:lang w:bidi="es-ES"/>
              </w:rPr>
            </w:pPr>
          </w:p>
          <w:p w:rsidR="000F3E1A" w:rsidRPr="0059649E" w:rsidRDefault="000F3E1A" w:rsidP="000F3E1A">
            <w:pPr>
              <w:pStyle w:val="Ttulo4"/>
            </w:pPr>
            <w:r>
              <w:t>UNSTA</w:t>
            </w:r>
          </w:p>
          <w:p w:rsidR="000F3E1A" w:rsidRPr="0059649E" w:rsidRDefault="000F3E1A" w:rsidP="000F3E1A">
            <w:pPr>
              <w:pStyle w:val="Fecha"/>
            </w:pPr>
            <w:r>
              <w:t>2010</w:t>
            </w:r>
            <w:r w:rsidRPr="0059649E">
              <w:rPr>
                <w:lang w:bidi="es-ES"/>
              </w:rPr>
              <w:t xml:space="preserve"> - </w:t>
            </w:r>
            <w:r>
              <w:t>2015</w:t>
            </w:r>
          </w:p>
          <w:p w:rsidR="004142CD" w:rsidRPr="0059649E" w:rsidRDefault="000F3E1A" w:rsidP="00036450">
            <w:r>
              <w:t xml:space="preserve">Estudios incompletos. Ing. </w:t>
            </w:r>
            <w:r w:rsidR="00F81C3B">
              <w:t>Informática</w:t>
            </w:r>
          </w:p>
          <w:sdt>
            <w:sdtPr>
              <w:id w:val="1001553383"/>
              <w:placeholder>
                <w:docPart w:val="C8A568B3F05A45C8AEA840F97D07791A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59649E" w:rsidRDefault="000F3E1A" w:rsidP="00B359E4">
            <w:pPr>
              <w:pStyle w:val="Ttulo4"/>
              <w:rPr>
                <w:bCs/>
              </w:rPr>
            </w:pPr>
            <w:r>
              <w:t xml:space="preserve">Municipalidad de </w:t>
            </w:r>
            <w:r w:rsidR="00F81C3B">
              <w:t>Tafí</w:t>
            </w:r>
            <w:bookmarkStart w:id="0" w:name="_GoBack"/>
            <w:bookmarkEnd w:id="0"/>
            <w:r>
              <w:t xml:space="preserve"> Viejo -</w:t>
            </w:r>
            <w:r w:rsidR="00036450" w:rsidRPr="0059649E">
              <w:rPr>
                <w:lang w:bidi="es-ES"/>
              </w:rPr>
              <w:t xml:space="preserve"> </w:t>
            </w:r>
            <w:r>
              <w:t>Técnico en sistemas e informática</w:t>
            </w:r>
          </w:p>
          <w:p w:rsidR="00036450" w:rsidRPr="0059649E" w:rsidRDefault="000F3E1A" w:rsidP="00B359E4">
            <w:pPr>
              <w:pStyle w:val="Fecha"/>
            </w:pPr>
            <w:r>
              <w:t>2020</w:t>
            </w:r>
            <w:r w:rsidR="004142CD" w:rsidRPr="0059649E">
              <w:rPr>
                <w:lang w:bidi="es-ES"/>
              </w:rPr>
              <w:t xml:space="preserve"> - </w:t>
            </w:r>
            <w:r>
              <w:t>Presente</w:t>
            </w:r>
          </w:p>
          <w:p w:rsidR="00036450" w:rsidRPr="0059649E" w:rsidRDefault="000F3E1A" w:rsidP="00036450">
            <w:r>
              <w:t>Encargado de mantenimiento informático de las oficinas, redes y cámaras de seguridad</w:t>
            </w:r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p w:rsidR="004D3011" w:rsidRPr="0059649E" w:rsidRDefault="000F3E1A" w:rsidP="00B359E4">
            <w:pPr>
              <w:pStyle w:val="Ttulo4"/>
              <w:rPr>
                <w:bCs/>
              </w:rPr>
            </w:pPr>
            <w:r>
              <w:t>Taller en Casa</w:t>
            </w:r>
            <w:r w:rsidR="002D3CA3" w:rsidRPr="0059649E">
              <w:rPr>
                <w:lang w:bidi="es-ES"/>
              </w:rPr>
              <w:t xml:space="preserve"> </w:t>
            </w:r>
            <w:r>
              <w:t>– Reparar teléfonos y PC</w:t>
            </w:r>
          </w:p>
          <w:p w:rsidR="004D3011" w:rsidRPr="0059649E" w:rsidRDefault="000F3E1A" w:rsidP="00B359E4">
            <w:pPr>
              <w:pStyle w:val="Fecha"/>
            </w:pPr>
            <w:r>
              <w:t>2022</w:t>
            </w:r>
            <w:r w:rsidR="004142CD" w:rsidRPr="0059649E">
              <w:rPr>
                <w:lang w:bidi="es-ES"/>
              </w:rPr>
              <w:t xml:space="preserve"> - </w:t>
            </w:r>
            <w:r>
              <w:t>Presente</w:t>
            </w:r>
          </w:p>
          <w:p w:rsidR="000F3E1A" w:rsidRPr="000F3E1A" w:rsidRDefault="000F3E1A" w:rsidP="000F3E1A">
            <w:r>
              <w:t>Taller en casa destinado para reparaciones en general de teléfonos</w:t>
            </w:r>
            <w:r w:rsidR="00043935">
              <w:t>, PC e</w:t>
            </w:r>
            <w:r>
              <w:t xml:space="preserve"> impresoras.</w:t>
            </w:r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sdt>
            <w:sdtPr>
              <w:id w:val="1669594239"/>
              <w:placeholder>
                <w:docPart w:val="D6040250FAA84F27B0F50303A2072681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en-US"/>
              </w:rPr>
              <w:drawing>
                <wp:inline distT="0" distB="0" distL="0" distR="0" wp14:anchorId="5AFFFF85" wp14:editId="427186E5">
                  <wp:extent cx="4051935" cy="22098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43117B" w:rsidRPr="0059649E" w:rsidRDefault="00523BA8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BA8" w:rsidRDefault="00523BA8" w:rsidP="000C45FF">
      <w:r>
        <w:separator/>
      </w:r>
    </w:p>
  </w:endnote>
  <w:endnote w:type="continuationSeparator" w:id="0">
    <w:p w:rsidR="00523BA8" w:rsidRDefault="00523BA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BA8" w:rsidRDefault="00523BA8" w:rsidP="000C45FF">
      <w:r>
        <w:separator/>
      </w:r>
    </w:p>
  </w:footnote>
  <w:footnote w:type="continuationSeparator" w:id="0">
    <w:p w:rsidR="00523BA8" w:rsidRDefault="00523BA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161B21"/>
    <w:multiLevelType w:val="hybridMultilevel"/>
    <w:tmpl w:val="C54CA604"/>
    <w:lvl w:ilvl="0" w:tplc="129E9920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89"/>
    <w:rsid w:val="00036450"/>
    <w:rsid w:val="00043935"/>
    <w:rsid w:val="00075675"/>
    <w:rsid w:val="00094499"/>
    <w:rsid w:val="000C45FF"/>
    <w:rsid w:val="000E3FD1"/>
    <w:rsid w:val="000F3E1A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B1089"/>
    <w:rsid w:val="004071FC"/>
    <w:rsid w:val="004142CD"/>
    <w:rsid w:val="00445947"/>
    <w:rsid w:val="004561E8"/>
    <w:rsid w:val="004813B3"/>
    <w:rsid w:val="00496591"/>
    <w:rsid w:val="004B0122"/>
    <w:rsid w:val="004C63E4"/>
    <w:rsid w:val="004D3011"/>
    <w:rsid w:val="00523BA8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EF38BB"/>
    <w:rsid w:val="00F60274"/>
    <w:rsid w:val="00F77FB9"/>
    <w:rsid w:val="00F81C3B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381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Ingles</c:v>
                </c:pt>
                <c:pt idx="1">
                  <c:v>Programacion</c:v>
                </c:pt>
                <c:pt idx="2">
                  <c:v>Telefonos</c:v>
                </c:pt>
                <c:pt idx="3">
                  <c:v>Software PC</c:v>
                </c:pt>
                <c:pt idx="4">
                  <c:v>Hardware PC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</c:v>
                </c:pt>
                <c:pt idx="1">
                  <c:v>0.5</c:v>
                </c:pt>
                <c:pt idx="2">
                  <c:v>0.9</c:v>
                </c:pt>
                <c:pt idx="3">
                  <c:v>0.9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axId val="510443647"/>
        <c:axId val="510551375"/>
      </c:barChart>
      <c:catAx>
        <c:axId val="510443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l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9F7D86A12C4A1A8F889A2D59852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E7E8-6A20-495A-AF05-34855AA91373}"/>
      </w:docPartPr>
      <w:docPartBody>
        <w:p w:rsidR="00000000" w:rsidRDefault="007B76BA">
          <w:pPr>
            <w:pStyle w:val="EE9F7D86A12C4A1A8F889A2D5985250B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737F499257534D338A42BF085BD27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3E395-F36E-4820-9B6A-50212C5A339C}"/>
      </w:docPartPr>
      <w:docPartBody>
        <w:p w:rsidR="00000000" w:rsidRDefault="007B76BA">
          <w:pPr>
            <w:pStyle w:val="737F499257534D338A42BF085BD275EA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2C7713A55FB540CC82A475D9E4CE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4DF79-135C-4C77-90D3-8C1E6F8E8A51}"/>
      </w:docPartPr>
      <w:docPartBody>
        <w:p w:rsidR="00000000" w:rsidRDefault="007B76BA">
          <w:pPr>
            <w:pStyle w:val="2C7713A55FB540CC82A475D9E4CE08F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B66FCA190A594B2780E5166D7CD81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48D86-67FF-436A-B8BA-810BE8CBCE48}"/>
      </w:docPartPr>
      <w:docPartBody>
        <w:p w:rsidR="00000000" w:rsidRDefault="007B76BA">
          <w:pPr>
            <w:pStyle w:val="B66FCA190A594B2780E5166D7CD813A1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266D29DC07464E0FA7F323A23F6C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EA6D-02D2-4C42-9755-DDC1C8F67092}"/>
      </w:docPartPr>
      <w:docPartBody>
        <w:p w:rsidR="00000000" w:rsidRDefault="007B76BA">
          <w:pPr>
            <w:pStyle w:val="266D29DC07464E0FA7F323A23F6C250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8859E14ADF774B36B5FEC0BF57339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66258-49EB-40A2-8C27-9F96EC255E54}"/>
      </w:docPartPr>
      <w:docPartBody>
        <w:p w:rsidR="00000000" w:rsidRDefault="007B76BA">
          <w:pPr>
            <w:pStyle w:val="8859E14ADF774B36B5FEC0BF573399C5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EEFB6D201B4B43DDA3B25B347A683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7E0C-9DC2-4D3D-B458-FE3BC5B085B2}"/>
      </w:docPartPr>
      <w:docPartBody>
        <w:p w:rsidR="00000000" w:rsidRDefault="007B76BA">
          <w:pPr>
            <w:pStyle w:val="EEFB6D201B4B43DDA3B25B347A683616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C8A568B3F05A45C8AEA840F97D07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BD7CF-C059-498E-AB89-BAF49788E523}"/>
      </w:docPartPr>
      <w:docPartBody>
        <w:p w:rsidR="00000000" w:rsidRDefault="007B76BA">
          <w:pPr>
            <w:pStyle w:val="C8A568B3F05A45C8AEA840F97D07791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D6040250FAA84F27B0F50303A207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99E2-5820-4EE6-8AEE-751330FA837D}"/>
      </w:docPartPr>
      <w:docPartBody>
        <w:p w:rsidR="00000000" w:rsidRDefault="007B76BA">
          <w:pPr>
            <w:pStyle w:val="D6040250FAA84F27B0F50303A2072681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BA"/>
    <w:rsid w:val="007B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ADF05851A14AD68C2D5A99768602BE">
    <w:name w:val="51ADF05851A14AD68C2D5A99768602BE"/>
  </w:style>
  <w:style w:type="paragraph" w:customStyle="1" w:styleId="193273DED543437497679D86372F5602">
    <w:name w:val="193273DED543437497679D86372F5602"/>
  </w:style>
  <w:style w:type="paragraph" w:customStyle="1" w:styleId="EE9F7D86A12C4A1A8F889A2D5985250B">
    <w:name w:val="EE9F7D86A12C4A1A8F889A2D5985250B"/>
  </w:style>
  <w:style w:type="paragraph" w:customStyle="1" w:styleId="F6A6DE8C25AD49969923FC0E2C9C729F">
    <w:name w:val="F6A6DE8C25AD49969923FC0E2C9C729F"/>
  </w:style>
  <w:style w:type="paragraph" w:customStyle="1" w:styleId="737F499257534D338A42BF085BD275EA">
    <w:name w:val="737F499257534D338A42BF085BD275EA"/>
  </w:style>
  <w:style w:type="paragraph" w:customStyle="1" w:styleId="2C7713A55FB540CC82A475D9E4CE08F7">
    <w:name w:val="2C7713A55FB540CC82A475D9E4CE08F7"/>
  </w:style>
  <w:style w:type="paragraph" w:customStyle="1" w:styleId="3E400A8EADAB4FBEAF0A93E0AEFC6F3F">
    <w:name w:val="3E400A8EADAB4FBEAF0A93E0AEFC6F3F"/>
  </w:style>
  <w:style w:type="paragraph" w:customStyle="1" w:styleId="B66FCA190A594B2780E5166D7CD813A1">
    <w:name w:val="B66FCA190A594B2780E5166D7CD813A1"/>
  </w:style>
  <w:style w:type="paragraph" w:customStyle="1" w:styleId="7AC6319CCF3E4BB2BA17F768C13FA399">
    <w:name w:val="7AC6319CCF3E4BB2BA17F768C13FA399"/>
  </w:style>
  <w:style w:type="paragraph" w:customStyle="1" w:styleId="266D29DC07464E0FA7F323A23F6C250C">
    <w:name w:val="266D29DC07464E0FA7F323A23F6C250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5F79A026FCF4334804C064ECF6A034B">
    <w:name w:val="35F79A026FCF4334804C064ECF6A034B"/>
  </w:style>
  <w:style w:type="paragraph" w:customStyle="1" w:styleId="8859E14ADF774B36B5FEC0BF573399C5">
    <w:name w:val="8859E14ADF774B36B5FEC0BF573399C5"/>
  </w:style>
  <w:style w:type="paragraph" w:customStyle="1" w:styleId="30362F90B6AE461F8D055DD52C442AC7">
    <w:name w:val="30362F90B6AE461F8D055DD52C442AC7"/>
  </w:style>
  <w:style w:type="paragraph" w:customStyle="1" w:styleId="EA29EF10499E42AF9CAB819D0604F0FF">
    <w:name w:val="EA29EF10499E42AF9CAB819D0604F0FF"/>
  </w:style>
  <w:style w:type="paragraph" w:customStyle="1" w:styleId="BB2D63A4C9524A4F81D702E4825B4F10">
    <w:name w:val="BB2D63A4C9524A4F81D702E4825B4F10"/>
  </w:style>
  <w:style w:type="paragraph" w:customStyle="1" w:styleId="DFF4D7F16C4E439384C53C1E45A51A5C">
    <w:name w:val="DFF4D7F16C4E439384C53C1E45A51A5C"/>
  </w:style>
  <w:style w:type="paragraph" w:customStyle="1" w:styleId="EEFB6D201B4B43DDA3B25B347A683616">
    <w:name w:val="EEFB6D201B4B43DDA3B25B347A683616"/>
  </w:style>
  <w:style w:type="paragraph" w:customStyle="1" w:styleId="94474D2DC5A24A978FE9AD9013EC79EF">
    <w:name w:val="94474D2DC5A24A978FE9AD9013EC79EF"/>
  </w:style>
  <w:style w:type="paragraph" w:customStyle="1" w:styleId="BF938FE0CAF543BDA4505CEDA62ACA93">
    <w:name w:val="BF938FE0CAF543BDA4505CEDA62ACA93"/>
  </w:style>
  <w:style w:type="paragraph" w:customStyle="1" w:styleId="2C35DFE75834419E84CCD4A6CCD089FB">
    <w:name w:val="2C35DFE75834419E84CCD4A6CCD089FB"/>
  </w:style>
  <w:style w:type="paragraph" w:customStyle="1" w:styleId="F659CF1B1A574765969B3B211CB23EB7">
    <w:name w:val="F659CF1B1A574765969B3B211CB23EB7"/>
  </w:style>
  <w:style w:type="paragraph" w:customStyle="1" w:styleId="7C08795401514A638F3D94207D6B96BC">
    <w:name w:val="7C08795401514A638F3D94207D6B96BC"/>
  </w:style>
  <w:style w:type="paragraph" w:customStyle="1" w:styleId="A18A4DB615F44B08ACE9BED9955944DE">
    <w:name w:val="A18A4DB615F44B08ACE9BED9955944DE"/>
  </w:style>
  <w:style w:type="paragraph" w:customStyle="1" w:styleId="CC6471A2423A4A48A28244B30D66CA71">
    <w:name w:val="CC6471A2423A4A48A28244B30D66CA71"/>
  </w:style>
  <w:style w:type="paragraph" w:customStyle="1" w:styleId="5CA90FB2F75F4974999647778B353E56">
    <w:name w:val="5CA90FB2F75F4974999647778B353E56"/>
  </w:style>
  <w:style w:type="paragraph" w:customStyle="1" w:styleId="C8A568B3F05A45C8AEA840F97D07791A">
    <w:name w:val="C8A568B3F05A45C8AEA840F97D07791A"/>
  </w:style>
  <w:style w:type="paragraph" w:customStyle="1" w:styleId="BFEA0304027B4AE9B6D8D4F0E3BC1C73">
    <w:name w:val="BFEA0304027B4AE9B6D8D4F0E3BC1C73"/>
  </w:style>
  <w:style w:type="paragraph" w:customStyle="1" w:styleId="D000FFD59BA84CC79268A23B36B645BF">
    <w:name w:val="D000FFD59BA84CC79268A23B36B645BF"/>
  </w:style>
  <w:style w:type="paragraph" w:customStyle="1" w:styleId="9A763DC79CBD49D2B9CB59A04214E1D5">
    <w:name w:val="9A763DC79CBD49D2B9CB59A04214E1D5"/>
  </w:style>
  <w:style w:type="paragraph" w:customStyle="1" w:styleId="09E1996D3B834271A791041AEF7E2083">
    <w:name w:val="09E1996D3B834271A791041AEF7E2083"/>
  </w:style>
  <w:style w:type="paragraph" w:customStyle="1" w:styleId="8B7B50818FAA44B9BEFE1409FB3A5E54">
    <w:name w:val="8B7B50818FAA44B9BEFE1409FB3A5E54"/>
  </w:style>
  <w:style w:type="paragraph" w:customStyle="1" w:styleId="533D07E006174DACAE7EA0F267B08777">
    <w:name w:val="533D07E006174DACAE7EA0F267B08777"/>
  </w:style>
  <w:style w:type="paragraph" w:customStyle="1" w:styleId="887D128720AD44689437EB1026C5A164">
    <w:name w:val="887D128720AD44689437EB1026C5A164"/>
  </w:style>
  <w:style w:type="paragraph" w:customStyle="1" w:styleId="4B8B3933A61545C9BFF60571264B5FDC">
    <w:name w:val="4B8B3933A61545C9BFF60571264B5FDC"/>
  </w:style>
  <w:style w:type="paragraph" w:customStyle="1" w:styleId="A8762541E80A433283C1C1E83A791395">
    <w:name w:val="A8762541E80A433283C1C1E83A791395"/>
  </w:style>
  <w:style w:type="paragraph" w:customStyle="1" w:styleId="A5BDC849066642E38DAD8AB95A0D1498">
    <w:name w:val="A5BDC849066642E38DAD8AB95A0D1498"/>
  </w:style>
  <w:style w:type="paragraph" w:customStyle="1" w:styleId="4791597451B94095843231F7F4E1936C">
    <w:name w:val="4791597451B94095843231F7F4E1936C"/>
  </w:style>
  <w:style w:type="paragraph" w:customStyle="1" w:styleId="1D145E2DC3AB4E58954DAD7AAD5816BA">
    <w:name w:val="1D145E2DC3AB4E58954DAD7AAD5816BA"/>
  </w:style>
  <w:style w:type="paragraph" w:customStyle="1" w:styleId="D03E0D665D904F1095F19A758C0991EA">
    <w:name w:val="D03E0D665D904F1095F19A758C0991EA"/>
  </w:style>
  <w:style w:type="paragraph" w:customStyle="1" w:styleId="20FB890E1D45400F8D6EBFCD90EADA5A">
    <w:name w:val="20FB890E1D45400F8D6EBFCD90EADA5A"/>
  </w:style>
  <w:style w:type="paragraph" w:customStyle="1" w:styleId="7365F1E5A5A1407B846DBE84DC69ACA2">
    <w:name w:val="7365F1E5A5A1407B846DBE84DC69ACA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D6040250FAA84F27B0F50303A2072681">
    <w:name w:val="D6040250FAA84F27B0F50303A2072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2023-05-11T22:33:00Z</dcterms:created>
  <dcterms:modified xsi:type="dcterms:W3CDTF">2023-05-12T03:34:00Z</dcterms:modified>
</cp:coreProperties>
</file>